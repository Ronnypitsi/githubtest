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A5F1DE0" w14:textId="77777777" w:rsidTr="001B2ABD">
        <w:trPr>
          <w:trHeight w:val="4410"/>
        </w:trPr>
        <w:tc>
          <w:tcPr>
            <w:tcW w:w="3600" w:type="dxa"/>
            <w:vAlign w:val="bottom"/>
          </w:tcPr>
          <w:p w14:paraId="494830A2" w14:textId="7C171C4A" w:rsidR="001B2ABD" w:rsidRDefault="0036049B" w:rsidP="001B2ABD">
            <w:pPr>
              <w:tabs>
                <w:tab w:val="left" w:pos="990"/>
              </w:tabs>
              <w:jc w:val="center"/>
            </w:pPr>
            <w:r>
              <w:rPr>
                <w:noProof/>
              </w:rPr>
              <w:drawing>
                <wp:inline distT="0" distB="0" distL="0" distR="0" wp14:anchorId="1A51AC3B" wp14:editId="4824A5ED">
                  <wp:extent cx="216154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1540" cy="1924050"/>
                          </a:xfrm>
                          <a:prstGeom prst="rect">
                            <a:avLst/>
                          </a:prstGeom>
                          <a:noFill/>
                        </pic:spPr>
                      </pic:pic>
                    </a:graphicData>
                  </a:graphic>
                </wp:inline>
              </w:drawing>
            </w:r>
          </w:p>
        </w:tc>
        <w:tc>
          <w:tcPr>
            <w:tcW w:w="720" w:type="dxa"/>
          </w:tcPr>
          <w:p w14:paraId="717EA4FE" w14:textId="77777777" w:rsidR="001B2ABD" w:rsidRDefault="001B2ABD" w:rsidP="000C45FF">
            <w:pPr>
              <w:tabs>
                <w:tab w:val="left" w:pos="990"/>
              </w:tabs>
            </w:pPr>
          </w:p>
        </w:tc>
        <w:tc>
          <w:tcPr>
            <w:tcW w:w="6470" w:type="dxa"/>
            <w:vAlign w:val="bottom"/>
          </w:tcPr>
          <w:p w14:paraId="228CA4ED" w14:textId="7F4D8CB4" w:rsidR="001B2ABD" w:rsidRPr="0036049B" w:rsidRDefault="0036049B" w:rsidP="001B2ABD">
            <w:pPr>
              <w:pStyle w:val="Title"/>
              <w:rPr>
                <w:sz w:val="72"/>
                <w:szCs w:val="72"/>
              </w:rPr>
            </w:pPr>
            <w:r w:rsidRPr="0036049B">
              <w:rPr>
                <w:sz w:val="72"/>
                <w:szCs w:val="72"/>
              </w:rPr>
              <w:t>PITSI</w:t>
            </w:r>
            <w:r>
              <w:rPr>
                <w:sz w:val="72"/>
                <w:szCs w:val="72"/>
              </w:rPr>
              <w:t xml:space="preserve"> </w:t>
            </w:r>
            <w:r w:rsidRPr="0036049B">
              <w:rPr>
                <w:sz w:val="72"/>
                <w:szCs w:val="72"/>
              </w:rPr>
              <w:t>MAMOLATELO RONNY</w:t>
            </w:r>
          </w:p>
          <w:p w14:paraId="089FED4B" w14:textId="3C24094F" w:rsidR="001B2ABD" w:rsidRDefault="0036049B" w:rsidP="001B2ABD">
            <w:pPr>
              <w:pStyle w:val="Subtitle"/>
            </w:pPr>
            <w:r>
              <w:rPr>
                <w:spacing w:val="0"/>
                <w:w w:val="100"/>
              </w:rPr>
              <w:t>FULL STACK DEVELOPER</w:t>
            </w:r>
          </w:p>
        </w:tc>
      </w:tr>
      <w:tr w:rsidR="001B2ABD" w14:paraId="0074842D" w14:textId="77777777" w:rsidTr="001B2ABD">
        <w:tc>
          <w:tcPr>
            <w:tcW w:w="3600" w:type="dxa"/>
          </w:tcPr>
          <w:sdt>
            <w:sdtPr>
              <w:id w:val="-1711873194"/>
              <w:placeholder>
                <w:docPart w:val="AC6237207AB14F11B3AD8BF59665B1E9"/>
              </w:placeholder>
              <w:temporary/>
              <w:showingPlcHdr/>
              <w15:appearance w15:val="hidden"/>
            </w:sdtPr>
            <w:sdtEndPr/>
            <w:sdtContent>
              <w:p w14:paraId="2E0A0D17" w14:textId="77777777" w:rsidR="001B2ABD" w:rsidRDefault="00036450" w:rsidP="00036450">
                <w:pPr>
                  <w:pStyle w:val="Heading3"/>
                </w:pPr>
                <w:r w:rsidRPr="00D5459D">
                  <w:t>Profile</w:t>
                </w:r>
              </w:p>
            </w:sdtContent>
          </w:sdt>
          <w:sdt>
            <w:sdtPr>
              <w:id w:val="355866036"/>
              <w:placeholder>
                <w:docPart w:val="8743D03A64BD474A80849E7AF893D4E4"/>
              </w:placeholder>
              <w:temporary/>
              <w:showingPlcHdr/>
              <w15:appearance w15:val="hidden"/>
            </w:sdtPr>
            <w:sdtEndPr/>
            <w:sdtContent>
              <w:p w14:paraId="52A508CA"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04F1AA1" w14:textId="77777777" w:rsidR="009260CD" w:rsidRDefault="009260CD" w:rsidP="009260CD"/>
              <w:p w14:paraId="15BD65E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FC25CFA" w14:textId="2404515D" w:rsidR="00E95258" w:rsidRPr="00CB0055" w:rsidRDefault="00C775D2" w:rsidP="00C775D2">
            <w:pPr>
              <w:pStyle w:val="Heading3"/>
              <w:tabs>
                <w:tab w:val="left" w:pos="2670"/>
              </w:tabs>
            </w:pPr>
            <w:r w:rsidRPr="00F55ED9">
              <w:rPr>
                <w:rFonts w:ascii="Times New Roman" w:hAnsi="Times New Roman" w:cs="Times New Roman"/>
              </w:rPr>
              <w:t>PERSONAL DETAILS</w:t>
            </w:r>
            <w:r>
              <w:rPr>
                <w:rFonts w:ascii="Times New Roman" w:hAnsi="Times New Roman" w:cs="Times New Roman"/>
              </w:rPr>
              <w:tab/>
            </w:r>
          </w:p>
          <w:p w14:paraId="7E75B2C4" w14:textId="5C6F07B2" w:rsidR="00E95258" w:rsidRDefault="00C775D2" w:rsidP="00E95258">
            <w:r w:rsidRPr="00C775D2">
              <w:rPr>
                <w:lang w:val="en-ZA"/>
              </w:rPr>
              <w:t>Nationality</w:t>
            </w:r>
            <w:r>
              <w:rPr>
                <w:lang w:val="en-ZA"/>
              </w:rPr>
              <w:t>:</w:t>
            </w:r>
          </w:p>
          <w:bookmarkStart w:id="0" w:name="nationality"/>
          <w:p w14:paraId="3F56D926" w14:textId="09E3B139" w:rsidR="00E95258" w:rsidRDefault="00C775D2" w:rsidP="00E95258">
            <w:r w:rsidRPr="00C775D2">
              <w:rPr>
                <w:lang w:val="en-ZA"/>
              </w:rPr>
              <w:fldChar w:fldCharType="begin">
                <w:ffData>
                  <w:name w:val="nationality"/>
                  <w:enabled/>
                  <w:calcOnExit w:val="0"/>
                  <w:textInput>
                    <w:format w:val="TITLE CASE"/>
                  </w:textInput>
                </w:ffData>
              </w:fldChar>
            </w:r>
            <w:r w:rsidRPr="00C775D2">
              <w:rPr>
                <w:lang w:val="en-ZA"/>
              </w:rPr>
              <w:instrText xml:space="preserve"> FORMTEXT </w:instrText>
            </w:r>
            <w:r w:rsidRPr="00C775D2">
              <w:rPr>
                <w:lang w:val="en-ZA"/>
              </w:rPr>
            </w:r>
            <w:r w:rsidRPr="00C775D2">
              <w:rPr>
                <w:lang w:val="en-ZA"/>
              </w:rPr>
              <w:fldChar w:fldCharType="separate"/>
            </w:r>
            <w:r w:rsidRPr="00C775D2">
              <w:rPr>
                <w:lang w:val="en-ZA"/>
              </w:rPr>
              <w:t>South African</w:t>
            </w:r>
            <w:r w:rsidRPr="00C775D2">
              <w:fldChar w:fldCharType="end"/>
            </w:r>
            <w:bookmarkEnd w:id="0"/>
            <w:r>
              <w:t xml:space="preserve"> </w:t>
            </w:r>
          </w:p>
          <w:p w14:paraId="7F128E7A" w14:textId="77777777" w:rsidR="00C775D2" w:rsidRDefault="00C775D2" w:rsidP="00E95258"/>
          <w:p w14:paraId="01D557E2" w14:textId="291D9169" w:rsidR="00E95258" w:rsidRDefault="00C775D2" w:rsidP="00E95258">
            <w:r w:rsidRPr="00C775D2">
              <w:rPr>
                <w:lang w:val="en-ZA"/>
              </w:rPr>
              <w:t>ID Number:</w:t>
            </w:r>
          </w:p>
          <w:p w14:paraId="70991ABE" w14:textId="13C96C06" w:rsidR="00E95258" w:rsidRPr="00E4381A" w:rsidRDefault="00E95258" w:rsidP="00E95258">
            <w:pPr>
              <w:rPr>
                <w:rStyle w:val="Hyperlink"/>
              </w:rPr>
            </w:pPr>
          </w:p>
          <w:p w14:paraId="1DFA6F50" w14:textId="77777777" w:rsidR="00036450" w:rsidRPr="00914FA1" w:rsidRDefault="00036450" w:rsidP="00036450">
            <w:pPr>
              <w:rPr>
                <w:lang w:val="en-ZA"/>
              </w:rPr>
            </w:pPr>
          </w:p>
          <w:sdt>
            <w:sdtPr>
              <w:id w:val="-1954003311"/>
              <w:placeholder>
                <w:docPart w:val="5886B53772454604A8CB287ED1C314A7"/>
              </w:placeholder>
              <w:temporary/>
              <w:showingPlcHdr/>
              <w15:appearance w15:val="hidden"/>
            </w:sdtPr>
            <w:sdtEndPr/>
            <w:sdtContent>
              <w:p w14:paraId="2B8D0C3B" w14:textId="77777777" w:rsidR="00036450" w:rsidRPr="00CB0055" w:rsidRDefault="00CB0055" w:rsidP="00CB0055">
                <w:pPr>
                  <w:pStyle w:val="Heading3"/>
                </w:pPr>
                <w:r w:rsidRPr="00CB0055">
                  <w:t>Contact</w:t>
                </w:r>
              </w:p>
            </w:sdtContent>
          </w:sdt>
          <w:sdt>
            <w:sdtPr>
              <w:id w:val="1111563247"/>
              <w:placeholder>
                <w:docPart w:val="E4BC8153CCF34006974C7BA18F99C9D1"/>
              </w:placeholder>
              <w:temporary/>
              <w:showingPlcHdr/>
              <w15:appearance w15:val="hidden"/>
            </w:sdtPr>
            <w:sdtEndPr/>
            <w:sdtContent>
              <w:p w14:paraId="5D1B07CD" w14:textId="77777777" w:rsidR="004D3011" w:rsidRDefault="004D3011" w:rsidP="004D3011">
                <w:r w:rsidRPr="004D3011">
                  <w:t>PHONE:</w:t>
                </w:r>
              </w:p>
            </w:sdtContent>
          </w:sdt>
          <w:p w14:paraId="7107318A" w14:textId="60BCFD7C" w:rsidR="004D3011" w:rsidRDefault="00E95258" w:rsidP="004D3011">
            <w:r>
              <w:t>079 061 3825 / 067 861 5542</w:t>
            </w:r>
          </w:p>
          <w:p w14:paraId="139192A4" w14:textId="3EDE51B4" w:rsidR="004D3011" w:rsidRDefault="004D3011" w:rsidP="004D3011"/>
          <w:sdt>
            <w:sdtPr>
              <w:id w:val="-240260293"/>
              <w:placeholder>
                <w:docPart w:val="5927B8660EFE4D43A9F628ED993D5B9A"/>
              </w:placeholder>
              <w:temporary/>
              <w:showingPlcHdr/>
              <w15:appearance w15:val="hidden"/>
            </w:sdtPr>
            <w:sdtEndPr/>
            <w:sdtContent>
              <w:p w14:paraId="52B368E1" w14:textId="77777777" w:rsidR="004D3011" w:rsidRDefault="004D3011" w:rsidP="004D3011">
                <w:r w:rsidRPr="004D3011">
                  <w:t>EMAIL:</w:t>
                </w:r>
              </w:p>
            </w:sdtContent>
          </w:sdt>
          <w:p w14:paraId="47CB6EA2" w14:textId="02E83BDB" w:rsidR="00036450" w:rsidRPr="00E4381A" w:rsidRDefault="00E95258" w:rsidP="004D3011">
            <w:pPr>
              <w:rPr>
                <w:rStyle w:val="Hyperlink"/>
              </w:rPr>
            </w:pPr>
            <w:r>
              <w:t>ronnyslow777@gmail.com</w:t>
            </w:r>
          </w:p>
          <w:sdt>
            <w:sdtPr>
              <w:id w:val="-1444214663"/>
              <w:placeholder>
                <w:docPart w:val="7B7C61D1F32B4CD7A25B1CE544AE6363"/>
              </w:placeholder>
              <w:temporary/>
              <w:showingPlcHdr/>
              <w15:appearance w15:val="hidden"/>
            </w:sdtPr>
            <w:sdtEndPr/>
            <w:sdtContent>
              <w:p w14:paraId="62601018" w14:textId="77777777" w:rsidR="004D3011" w:rsidRPr="00CB0055" w:rsidRDefault="00CB0055" w:rsidP="00CB0055">
                <w:pPr>
                  <w:pStyle w:val="Heading3"/>
                </w:pPr>
                <w:r w:rsidRPr="00CB0055">
                  <w:t>Hobbies</w:t>
                </w:r>
              </w:p>
            </w:sdtContent>
          </w:sdt>
          <w:sdt>
            <w:sdtPr>
              <w:id w:val="1444813694"/>
              <w:placeholder>
                <w:docPart w:val="5D618EF8C50F4CA49EA69512686DA595"/>
              </w:placeholder>
              <w:temporary/>
              <w:showingPlcHdr/>
              <w15:appearance w15:val="hidden"/>
            </w:sdtPr>
            <w:sdtEndPr/>
            <w:sdtContent>
              <w:p w14:paraId="1A56615B" w14:textId="77777777" w:rsidR="004D3011" w:rsidRDefault="004D3011" w:rsidP="004D3011">
                <w:r w:rsidRPr="004D3011">
                  <w:t>Hobby #1</w:t>
                </w:r>
              </w:p>
            </w:sdtContent>
          </w:sdt>
          <w:p w14:paraId="193E03BC" w14:textId="327AAAFD" w:rsidR="004D3011" w:rsidRPr="004D3011" w:rsidRDefault="004D3011" w:rsidP="004D3011"/>
        </w:tc>
        <w:tc>
          <w:tcPr>
            <w:tcW w:w="720" w:type="dxa"/>
          </w:tcPr>
          <w:p w14:paraId="7B21F319" w14:textId="77777777" w:rsidR="001B2ABD" w:rsidRDefault="001B2ABD" w:rsidP="000C45FF">
            <w:pPr>
              <w:tabs>
                <w:tab w:val="left" w:pos="990"/>
              </w:tabs>
            </w:pPr>
          </w:p>
        </w:tc>
        <w:tc>
          <w:tcPr>
            <w:tcW w:w="6470" w:type="dxa"/>
          </w:tcPr>
          <w:sdt>
            <w:sdtPr>
              <w:id w:val="1049110328"/>
              <w:placeholder>
                <w:docPart w:val="A1785F30B6E345D88313B54098DD21A7"/>
              </w:placeholder>
              <w:temporary/>
              <w:showingPlcHdr/>
              <w15:appearance w15:val="hidden"/>
            </w:sdtPr>
            <w:sdtEndPr/>
            <w:sdtContent>
              <w:p w14:paraId="607801F0" w14:textId="77777777" w:rsidR="001B2ABD" w:rsidRDefault="00E25A26" w:rsidP="00036450">
                <w:pPr>
                  <w:pStyle w:val="Heading2"/>
                </w:pPr>
                <w:r w:rsidRPr="00036450">
                  <w:t>EDUCATION</w:t>
                </w:r>
              </w:p>
            </w:sdtContent>
          </w:sdt>
          <w:p w14:paraId="523B4367" w14:textId="6C92E050" w:rsidR="00036450" w:rsidRDefault="00E95258" w:rsidP="00E95258">
            <w:pPr>
              <w:pStyle w:val="Heading4"/>
            </w:pPr>
            <w:r w:rsidRPr="00E95258">
              <w:rPr>
                <w:lang w:val="en-ZA"/>
              </w:rPr>
              <w:t xml:space="preserve">Kgalushi High School  </w:t>
            </w:r>
          </w:p>
          <w:p w14:paraId="367E91B1" w14:textId="7ECE8C40" w:rsidR="00E95258" w:rsidRPr="00E95258" w:rsidRDefault="00E95258" w:rsidP="00E95258">
            <w:r>
              <w:t>2009</w:t>
            </w:r>
          </w:p>
          <w:p w14:paraId="4695A128" w14:textId="7262FD9A" w:rsidR="004D3011" w:rsidRDefault="00E95258" w:rsidP="00036450">
            <w:r w:rsidRPr="00E95258">
              <w:rPr>
                <w:b/>
                <w:bCs/>
                <w:lang w:val="en-ZA"/>
              </w:rPr>
              <w:t xml:space="preserve">Senior Certificate </w:t>
            </w:r>
            <w:r w:rsidRPr="00E95258">
              <w:rPr>
                <w:lang w:val="en-ZA"/>
              </w:rPr>
              <w:t>(Grade 12 / Matric / High School Diploma)</w:t>
            </w:r>
          </w:p>
          <w:p w14:paraId="75545418" w14:textId="77777777" w:rsidR="00036450" w:rsidRDefault="00036450" w:rsidP="00036450"/>
          <w:p w14:paraId="3F2B1162" w14:textId="42A5BC0C" w:rsidR="00036450" w:rsidRPr="00B359E4" w:rsidRDefault="0036049B" w:rsidP="00B359E4">
            <w:pPr>
              <w:pStyle w:val="Heading4"/>
            </w:pPr>
            <w:r w:rsidRPr="0036049B">
              <w:rPr>
                <w:lang w:val="en-ZA"/>
              </w:rPr>
              <w:t>University of Limpopo</w:t>
            </w:r>
          </w:p>
          <w:p w14:paraId="014C9901" w14:textId="0BE6ACF9" w:rsidR="00E95258" w:rsidRDefault="0036049B" w:rsidP="00E95258">
            <w:pPr>
              <w:pStyle w:val="Date"/>
            </w:pPr>
            <w:r>
              <w:t>2015</w:t>
            </w:r>
          </w:p>
          <w:p w14:paraId="1CA07EBB" w14:textId="7CD1378A" w:rsidR="00E95258" w:rsidRPr="00E95258" w:rsidRDefault="00E95258" w:rsidP="00E95258">
            <w:pPr>
              <w:pStyle w:val="Date"/>
            </w:pPr>
            <w:r w:rsidRPr="00E95258">
              <w:rPr>
                <w:b/>
                <w:bCs/>
                <w:lang w:val="en-ZA"/>
              </w:rPr>
              <w:t>Bachelor of Science Degree:</w:t>
            </w:r>
            <w:r w:rsidRPr="00E95258">
              <w:rPr>
                <w:lang w:val="en-ZA"/>
              </w:rPr>
              <w:t xml:space="preserve"> Mathematics and Computer Science</w:t>
            </w:r>
          </w:p>
          <w:p w14:paraId="197F56E0" w14:textId="1140B31C" w:rsidR="00036450" w:rsidRDefault="00E95258" w:rsidP="00036450">
            <w:pPr>
              <w:pStyle w:val="Heading2"/>
            </w:pPr>
            <w:r w:rsidRPr="00E95258">
              <w:rPr>
                <w:rFonts w:asciiTheme="minorHAnsi" w:eastAsiaTheme="minorEastAsia" w:hAnsiTheme="minorHAnsi" w:cstheme="minorBidi"/>
                <w:b w:val="0"/>
                <w:bCs w:val="0"/>
                <w:caps w:val="0"/>
                <w:sz w:val="18"/>
                <w:szCs w:val="22"/>
                <w:lang w:val="en-ZA"/>
              </w:rPr>
              <w:t xml:space="preserve"> </w:t>
            </w:r>
            <w:sdt>
              <w:sdtPr>
                <w:id w:val="1001553383"/>
                <w:placeholder>
                  <w:docPart w:val="338A9788F4134383801BC83818A34282"/>
                </w:placeholder>
                <w:temporary/>
                <w:showingPlcHdr/>
                <w15:appearance w15:val="hidden"/>
              </w:sdtPr>
              <w:sdtEndPr/>
              <w:sdtContent>
                <w:r w:rsidR="00036450" w:rsidRPr="00036450">
                  <w:t>WORK EXPERIENCE</w:t>
                </w:r>
              </w:sdtContent>
            </w:sdt>
          </w:p>
          <w:p w14:paraId="4534A0BF" w14:textId="77777777" w:rsidR="00036450" w:rsidRDefault="009F7C70" w:rsidP="00B359E4">
            <w:pPr>
              <w:pStyle w:val="Heading4"/>
              <w:rPr>
                <w:bCs/>
              </w:rPr>
            </w:pPr>
            <w:sdt>
              <w:sdtPr>
                <w:id w:val="-1315797015"/>
                <w:placeholder>
                  <w:docPart w:val="17AC3C5C54354C1E881C20EEB98FA5AB"/>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FCED527BB9A74889AC3A9F2FB7394D2D"/>
                </w:placeholder>
                <w:temporary/>
                <w:showingPlcHdr/>
                <w15:appearance w15:val="hidden"/>
              </w:sdtPr>
              <w:sdtEndPr>
                <w:rPr>
                  <w:bCs/>
                </w:rPr>
              </w:sdtEndPr>
              <w:sdtContent>
                <w:r w:rsidR="00036450" w:rsidRPr="00036450">
                  <w:t>[Job Title]</w:t>
                </w:r>
              </w:sdtContent>
            </w:sdt>
          </w:p>
          <w:p w14:paraId="0F07A345" w14:textId="77777777" w:rsidR="00036450" w:rsidRPr="00036450" w:rsidRDefault="009F7C70" w:rsidP="00B359E4">
            <w:pPr>
              <w:pStyle w:val="Date"/>
            </w:pPr>
            <w:sdt>
              <w:sdtPr>
                <w:id w:val="157580464"/>
                <w:placeholder>
                  <w:docPart w:val="497186CFF7F64268AEF9B58AC08A35D8"/>
                </w:placeholder>
                <w:temporary/>
                <w:showingPlcHdr/>
                <w15:appearance w15:val="hidden"/>
              </w:sdtPr>
              <w:sdtEndPr/>
              <w:sdtContent>
                <w:r w:rsidR="00036450" w:rsidRPr="00036450">
                  <w:t>[Dates From]</w:t>
                </w:r>
              </w:sdtContent>
            </w:sdt>
            <w:r w:rsidR="00036450" w:rsidRPr="00036450">
              <w:t>–</w:t>
            </w:r>
            <w:sdt>
              <w:sdtPr>
                <w:id w:val="-1101104884"/>
                <w:placeholder>
                  <w:docPart w:val="84191386BD064D719BDDE70B35711DB4"/>
                </w:placeholder>
                <w:temporary/>
                <w:showingPlcHdr/>
                <w15:appearance w15:val="hidden"/>
              </w:sdtPr>
              <w:sdtEndPr/>
              <w:sdtContent>
                <w:r w:rsidR="00036450" w:rsidRPr="00036450">
                  <w:t>[To]</w:t>
                </w:r>
              </w:sdtContent>
            </w:sdt>
          </w:p>
          <w:p w14:paraId="330F466A" w14:textId="77777777" w:rsidR="00036450" w:rsidRDefault="009F7C70" w:rsidP="00036450">
            <w:sdt>
              <w:sdtPr>
                <w:id w:val="2029511879"/>
                <w:placeholder>
                  <w:docPart w:val="39EB81B46096406A873F3468AE1AC630"/>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6C0D1AC2" w14:textId="77777777" w:rsidR="004D3011" w:rsidRDefault="004D3011" w:rsidP="00036450"/>
          <w:p w14:paraId="4DC884E7" w14:textId="77777777" w:rsidR="004D3011" w:rsidRPr="004D3011" w:rsidRDefault="009F7C70" w:rsidP="00B359E4">
            <w:pPr>
              <w:pStyle w:val="Heading4"/>
              <w:rPr>
                <w:bCs/>
              </w:rPr>
            </w:pPr>
            <w:sdt>
              <w:sdtPr>
                <w:id w:val="1349680342"/>
                <w:placeholder>
                  <w:docPart w:val="C8364391AF404E429BCB8E8A73BDB90B"/>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B305F336B6214959A6F2174E534269E9"/>
                </w:placeholder>
                <w:temporary/>
                <w:showingPlcHdr/>
                <w15:appearance w15:val="hidden"/>
              </w:sdtPr>
              <w:sdtEndPr>
                <w:rPr>
                  <w:bCs/>
                </w:rPr>
              </w:sdtEndPr>
              <w:sdtContent>
                <w:r w:rsidR="004D3011" w:rsidRPr="004D3011">
                  <w:t>[Job Title]</w:t>
                </w:r>
              </w:sdtContent>
            </w:sdt>
          </w:p>
          <w:p w14:paraId="209F78A6" w14:textId="77777777" w:rsidR="004D3011" w:rsidRPr="004D3011" w:rsidRDefault="009F7C70" w:rsidP="00B359E4">
            <w:pPr>
              <w:pStyle w:val="Date"/>
            </w:pPr>
            <w:sdt>
              <w:sdtPr>
                <w:id w:val="1427539568"/>
                <w:placeholder>
                  <w:docPart w:val="F336F51CFE6C42FCA7B670C29B45CA40"/>
                </w:placeholder>
                <w:temporary/>
                <w:showingPlcHdr/>
                <w15:appearance w15:val="hidden"/>
              </w:sdtPr>
              <w:sdtEndPr/>
              <w:sdtContent>
                <w:r w:rsidR="004D3011" w:rsidRPr="004D3011">
                  <w:t>[Dates From]</w:t>
                </w:r>
              </w:sdtContent>
            </w:sdt>
            <w:r w:rsidR="004D3011" w:rsidRPr="004D3011">
              <w:t>–</w:t>
            </w:r>
            <w:sdt>
              <w:sdtPr>
                <w:id w:val="-1046213544"/>
                <w:placeholder>
                  <w:docPart w:val="2B88DBA92ACA4F7383C6DC935015E137"/>
                </w:placeholder>
                <w:temporary/>
                <w:showingPlcHdr/>
                <w15:appearance w15:val="hidden"/>
              </w:sdtPr>
              <w:sdtEndPr/>
              <w:sdtContent>
                <w:r w:rsidR="004D3011" w:rsidRPr="004D3011">
                  <w:t>[To]</w:t>
                </w:r>
              </w:sdtContent>
            </w:sdt>
          </w:p>
          <w:p w14:paraId="20E42CE8" w14:textId="77777777" w:rsidR="004D3011" w:rsidRPr="004D3011" w:rsidRDefault="009F7C70" w:rsidP="004D3011">
            <w:sdt>
              <w:sdtPr>
                <w:id w:val="-448162616"/>
                <w:placeholder>
                  <w:docPart w:val="4CC6B9CB44BD4214B3A9FD6D1DA177B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C9B8763" w14:textId="77777777" w:rsidR="004D3011" w:rsidRDefault="004D3011" w:rsidP="00036450"/>
          <w:p w14:paraId="25A5C944" w14:textId="77777777" w:rsidR="004D3011" w:rsidRPr="004D3011" w:rsidRDefault="009F7C70" w:rsidP="00B359E4">
            <w:pPr>
              <w:pStyle w:val="Heading4"/>
              <w:rPr>
                <w:bCs/>
              </w:rPr>
            </w:pPr>
            <w:sdt>
              <w:sdtPr>
                <w:id w:val="1676228846"/>
                <w:placeholder>
                  <w:docPart w:val="00378FF708B242BF9D7C2A21670234D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A2F354B7A9014A19A6C24DF06987F930"/>
                </w:placeholder>
                <w:temporary/>
                <w:showingPlcHdr/>
                <w15:appearance w15:val="hidden"/>
              </w:sdtPr>
              <w:sdtEndPr>
                <w:rPr>
                  <w:bCs/>
                </w:rPr>
              </w:sdtEndPr>
              <w:sdtContent>
                <w:r w:rsidR="004D3011" w:rsidRPr="004D3011">
                  <w:t>[Job Title]</w:t>
                </w:r>
              </w:sdtContent>
            </w:sdt>
          </w:p>
          <w:p w14:paraId="6427098C" w14:textId="77777777" w:rsidR="004D3011" w:rsidRPr="004D3011" w:rsidRDefault="009F7C70" w:rsidP="00B359E4">
            <w:pPr>
              <w:pStyle w:val="Date"/>
            </w:pPr>
            <w:sdt>
              <w:sdtPr>
                <w:id w:val="-1949918139"/>
                <w:placeholder>
                  <w:docPart w:val="913A5E7958654C318270ACD5BADF5EC8"/>
                </w:placeholder>
                <w:temporary/>
                <w:showingPlcHdr/>
                <w15:appearance w15:val="hidden"/>
              </w:sdtPr>
              <w:sdtEndPr/>
              <w:sdtContent>
                <w:r w:rsidR="004D3011" w:rsidRPr="004D3011">
                  <w:t>[Dates From]</w:t>
                </w:r>
              </w:sdtContent>
            </w:sdt>
            <w:r w:rsidR="004D3011" w:rsidRPr="004D3011">
              <w:t>–</w:t>
            </w:r>
            <w:sdt>
              <w:sdtPr>
                <w:id w:val="1482970291"/>
                <w:placeholder>
                  <w:docPart w:val="EAF669F5645B4E1E947B4D539E70057E"/>
                </w:placeholder>
                <w:temporary/>
                <w:showingPlcHdr/>
                <w15:appearance w15:val="hidden"/>
              </w:sdtPr>
              <w:sdtEndPr/>
              <w:sdtContent>
                <w:r w:rsidR="004D3011" w:rsidRPr="004D3011">
                  <w:t>[To]</w:t>
                </w:r>
              </w:sdtContent>
            </w:sdt>
          </w:p>
          <w:p w14:paraId="48A62384" w14:textId="77777777" w:rsidR="004D3011" w:rsidRPr="004D3011" w:rsidRDefault="009F7C70" w:rsidP="004D3011">
            <w:sdt>
              <w:sdtPr>
                <w:id w:val="-1480993500"/>
                <w:placeholder>
                  <w:docPart w:val="29947FC2DB604DA4BB6B5BB7B9D86DAE"/>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8AD48C2" w14:textId="77777777" w:rsidR="004D3011" w:rsidRDefault="004D3011" w:rsidP="00036450"/>
          <w:sdt>
            <w:sdtPr>
              <w:id w:val="1669594239"/>
              <w:placeholder>
                <w:docPart w:val="300FF9DC4AE04EBCA1BD08B9BF806848"/>
              </w:placeholder>
              <w:temporary/>
              <w:showingPlcHdr/>
              <w15:appearance w15:val="hidden"/>
            </w:sdtPr>
            <w:sdtEndPr/>
            <w:sdtContent>
              <w:p w14:paraId="1ACD1119" w14:textId="77777777" w:rsidR="00036450" w:rsidRDefault="00180329" w:rsidP="00036450">
                <w:pPr>
                  <w:pStyle w:val="Heading2"/>
                </w:pPr>
                <w:r w:rsidRPr="00036450">
                  <w:rPr>
                    <w:rStyle w:val="Heading2Char"/>
                    <w:b/>
                    <w:bCs/>
                    <w:caps/>
                  </w:rPr>
                  <w:t>SKILLS</w:t>
                </w:r>
              </w:p>
            </w:sdtContent>
          </w:sdt>
          <w:p w14:paraId="48159EA9"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59ADC9A9" wp14:editId="7B1E499C">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10FF7077" w14:textId="77777777" w:rsidR="0043117B" w:rsidRDefault="009F7C70" w:rsidP="000C45FF">
      <w:pPr>
        <w:tabs>
          <w:tab w:val="left" w:pos="990"/>
        </w:tabs>
      </w:pPr>
    </w:p>
    <w:sectPr w:rsidR="0043117B"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C6AA43" w14:textId="77777777" w:rsidR="009F7C70" w:rsidRDefault="009F7C70" w:rsidP="000C45FF">
      <w:r>
        <w:separator/>
      </w:r>
    </w:p>
  </w:endnote>
  <w:endnote w:type="continuationSeparator" w:id="0">
    <w:p w14:paraId="5917AF9E" w14:textId="77777777" w:rsidR="009F7C70" w:rsidRDefault="009F7C70"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5061C" w14:textId="77777777" w:rsidR="009F7C70" w:rsidRDefault="009F7C70" w:rsidP="000C45FF">
      <w:r>
        <w:separator/>
      </w:r>
    </w:p>
  </w:footnote>
  <w:footnote w:type="continuationSeparator" w:id="0">
    <w:p w14:paraId="1F2F3271" w14:textId="77777777" w:rsidR="009F7C70" w:rsidRDefault="009F7C70"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50A26" w14:textId="77777777" w:rsidR="000C45FF" w:rsidRDefault="000C45FF">
    <w:pPr>
      <w:pStyle w:val="Header"/>
    </w:pPr>
    <w:r>
      <w:rPr>
        <w:noProof/>
      </w:rPr>
      <w:drawing>
        <wp:anchor distT="0" distB="0" distL="114300" distR="114300" simplePos="0" relativeHeight="251658240" behindDoc="1" locked="0" layoutInCell="1" allowOverlap="1" wp14:anchorId="7BD821DA" wp14:editId="2D97A02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9B"/>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6049B"/>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14FA1"/>
    <w:rsid w:val="009260CD"/>
    <w:rsid w:val="00952C25"/>
    <w:rsid w:val="009F7C70"/>
    <w:rsid w:val="00A2118D"/>
    <w:rsid w:val="00AD76E2"/>
    <w:rsid w:val="00B20152"/>
    <w:rsid w:val="00B359E4"/>
    <w:rsid w:val="00B57D98"/>
    <w:rsid w:val="00B70850"/>
    <w:rsid w:val="00C066B6"/>
    <w:rsid w:val="00C37BA1"/>
    <w:rsid w:val="00C4674C"/>
    <w:rsid w:val="00C506CF"/>
    <w:rsid w:val="00C72BED"/>
    <w:rsid w:val="00C775D2"/>
    <w:rsid w:val="00C9578B"/>
    <w:rsid w:val="00CB0055"/>
    <w:rsid w:val="00D2522B"/>
    <w:rsid w:val="00D422DE"/>
    <w:rsid w:val="00D5459D"/>
    <w:rsid w:val="00DA1F4D"/>
    <w:rsid w:val="00DD172A"/>
    <w:rsid w:val="00E25A26"/>
    <w:rsid w:val="00E4381A"/>
    <w:rsid w:val="00E55D74"/>
    <w:rsid w:val="00E95258"/>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672D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ny\AppData\Local\Microsoft\Office\16.0\DTS\en-US%7bE9124206-28A7-4F98-832C-3756DB7FAD6D%7d\%7b20C7DF48-3353-4F15-AA26-647B55823CB4%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6237207AB14F11B3AD8BF59665B1E9"/>
        <w:category>
          <w:name w:val="General"/>
          <w:gallery w:val="placeholder"/>
        </w:category>
        <w:types>
          <w:type w:val="bbPlcHdr"/>
        </w:types>
        <w:behaviors>
          <w:behavior w:val="content"/>
        </w:behaviors>
        <w:guid w:val="{93ABF2A6-6BDA-48E6-902D-41717021A1A5}"/>
      </w:docPartPr>
      <w:docPartBody>
        <w:p w:rsidR="00000000" w:rsidRDefault="00B8683A">
          <w:pPr>
            <w:pStyle w:val="AC6237207AB14F11B3AD8BF59665B1E9"/>
          </w:pPr>
          <w:r w:rsidRPr="00D5459D">
            <w:t>Profile</w:t>
          </w:r>
        </w:p>
      </w:docPartBody>
    </w:docPart>
    <w:docPart>
      <w:docPartPr>
        <w:name w:val="8743D03A64BD474A80849E7AF893D4E4"/>
        <w:category>
          <w:name w:val="General"/>
          <w:gallery w:val="placeholder"/>
        </w:category>
        <w:types>
          <w:type w:val="bbPlcHdr"/>
        </w:types>
        <w:behaviors>
          <w:behavior w:val="content"/>
        </w:behaviors>
        <w:guid w:val="{95AFC235-C2C5-47FC-AFB8-AEB1E6E4261F}"/>
      </w:docPartPr>
      <w:docPartBody>
        <w:p w:rsidR="00B86CE0" w:rsidRDefault="00B8683A"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B8683A" w:rsidP="009260CD"/>
        <w:p w:rsidR="00000000" w:rsidRDefault="00B8683A">
          <w:pPr>
            <w:pStyle w:val="8743D03A64BD474A80849E7AF893D4E4"/>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5886B53772454604A8CB287ED1C314A7"/>
        <w:category>
          <w:name w:val="General"/>
          <w:gallery w:val="placeholder"/>
        </w:category>
        <w:types>
          <w:type w:val="bbPlcHdr"/>
        </w:types>
        <w:behaviors>
          <w:behavior w:val="content"/>
        </w:behaviors>
        <w:guid w:val="{5AF65FFA-BC21-4AE6-BAEC-C737841D89A1}"/>
      </w:docPartPr>
      <w:docPartBody>
        <w:p w:rsidR="00000000" w:rsidRDefault="00B8683A">
          <w:pPr>
            <w:pStyle w:val="5886B53772454604A8CB287ED1C314A7"/>
          </w:pPr>
          <w:r w:rsidRPr="00CB0055">
            <w:t>Contact</w:t>
          </w:r>
        </w:p>
      </w:docPartBody>
    </w:docPart>
    <w:docPart>
      <w:docPartPr>
        <w:name w:val="E4BC8153CCF34006974C7BA18F99C9D1"/>
        <w:category>
          <w:name w:val="General"/>
          <w:gallery w:val="placeholder"/>
        </w:category>
        <w:types>
          <w:type w:val="bbPlcHdr"/>
        </w:types>
        <w:behaviors>
          <w:behavior w:val="content"/>
        </w:behaviors>
        <w:guid w:val="{1F5B19DC-E278-445E-8401-71BA9E47B827}"/>
      </w:docPartPr>
      <w:docPartBody>
        <w:p w:rsidR="00000000" w:rsidRDefault="00B8683A">
          <w:pPr>
            <w:pStyle w:val="E4BC8153CCF34006974C7BA18F99C9D1"/>
          </w:pPr>
          <w:r w:rsidRPr="004D3011">
            <w:t>PHONE:</w:t>
          </w:r>
        </w:p>
      </w:docPartBody>
    </w:docPart>
    <w:docPart>
      <w:docPartPr>
        <w:name w:val="5927B8660EFE4D43A9F628ED993D5B9A"/>
        <w:category>
          <w:name w:val="General"/>
          <w:gallery w:val="placeholder"/>
        </w:category>
        <w:types>
          <w:type w:val="bbPlcHdr"/>
        </w:types>
        <w:behaviors>
          <w:behavior w:val="content"/>
        </w:behaviors>
        <w:guid w:val="{03946DEA-D382-4F1E-B828-0EE7EF1F0DDC}"/>
      </w:docPartPr>
      <w:docPartBody>
        <w:p w:rsidR="00000000" w:rsidRDefault="00B8683A">
          <w:pPr>
            <w:pStyle w:val="5927B8660EFE4D43A9F628ED993D5B9A"/>
          </w:pPr>
          <w:r w:rsidRPr="004D3011">
            <w:t>EMAIL:</w:t>
          </w:r>
        </w:p>
      </w:docPartBody>
    </w:docPart>
    <w:docPart>
      <w:docPartPr>
        <w:name w:val="7B7C61D1F32B4CD7A25B1CE544AE6363"/>
        <w:category>
          <w:name w:val="General"/>
          <w:gallery w:val="placeholder"/>
        </w:category>
        <w:types>
          <w:type w:val="bbPlcHdr"/>
        </w:types>
        <w:behaviors>
          <w:behavior w:val="content"/>
        </w:behaviors>
        <w:guid w:val="{A49FE28A-B2D3-4D4C-BCFD-A399F8CA1EE4}"/>
      </w:docPartPr>
      <w:docPartBody>
        <w:p w:rsidR="00000000" w:rsidRDefault="00B8683A">
          <w:pPr>
            <w:pStyle w:val="7B7C61D1F32B4CD7A25B1CE544AE6363"/>
          </w:pPr>
          <w:r w:rsidRPr="00CB0055">
            <w:t>Hobbies</w:t>
          </w:r>
        </w:p>
      </w:docPartBody>
    </w:docPart>
    <w:docPart>
      <w:docPartPr>
        <w:name w:val="5D618EF8C50F4CA49EA69512686DA595"/>
        <w:category>
          <w:name w:val="General"/>
          <w:gallery w:val="placeholder"/>
        </w:category>
        <w:types>
          <w:type w:val="bbPlcHdr"/>
        </w:types>
        <w:behaviors>
          <w:behavior w:val="content"/>
        </w:behaviors>
        <w:guid w:val="{68E3C176-DB4F-452D-8357-51E7880C285E}"/>
      </w:docPartPr>
      <w:docPartBody>
        <w:p w:rsidR="00000000" w:rsidRDefault="00B8683A">
          <w:pPr>
            <w:pStyle w:val="5D618EF8C50F4CA49EA69512686DA595"/>
          </w:pPr>
          <w:r w:rsidRPr="004D3011">
            <w:t>Hobby #1</w:t>
          </w:r>
        </w:p>
      </w:docPartBody>
    </w:docPart>
    <w:docPart>
      <w:docPartPr>
        <w:name w:val="A1785F30B6E345D88313B54098DD21A7"/>
        <w:category>
          <w:name w:val="General"/>
          <w:gallery w:val="placeholder"/>
        </w:category>
        <w:types>
          <w:type w:val="bbPlcHdr"/>
        </w:types>
        <w:behaviors>
          <w:behavior w:val="content"/>
        </w:behaviors>
        <w:guid w:val="{9D0DBA0C-3254-4F08-9F60-D5170DB3E083}"/>
      </w:docPartPr>
      <w:docPartBody>
        <w:p w:rsidR="00000000" w:rsidRDefault="00B8683A">
          <w:pPr>
            <w:pStyle w:val="A1785F30B6E345D88313B54098DD21A7"/>
          </w:pPr>
          <w:r w:rsidRPr="00036450">
            <w:t>EDUCATION</w:t>
          </w:r>
        </w:p>
      </w:docPartBody>
    </w:docPart>
    <w:docPart>
      <w:docPartPr>
        <w:name w:val="338A9788F4134383801BC83818A34282"/>
        <w:category>
          <w:name w:val="General"/>
          <w:gallery w:val="placeholder"/>
        </w:category>
        <w:types>
          <w:type w:val="bbPlcHdr"/>
        </w:types>
        <w:behaviors>
          <w:behavior w:val="content"/>
        </w:behaviors>
        <w:guid w:val="{924A300E-3061-473D-BCE0-B84879EB624E}"/>
      </w:docPartPr>
      <w:docPartBody>
        <w:p w:rsidR="00000000" w:rsidRDefault="00B8683A">
          <w:pPr>
            <w:pStyle w:val="338A9788F4134383801BC83818A34282"/>
          </w:pPr>
          <w:r w:rsidRPr="00036450">
            <w:t>WORK EXPERIENCE</w:t>
          </w:r>
        </w:p>
      </w:docPartBody>
    </w:docPart>
    <w:docPart>
      <w:docPartPr>
        <w:name w:val="17AC3C5C54354C1E881C20EEB98FA5AB"/>
        <w:category>
          <w:name w:val="General"/>
          <w:gallery w:val="placeholder"/>
        </w:category>
        <w:types>
          <w:type w:val="bbPlcHdr"/>
        </w:types>
        <w:behaviors>
          <w:behavior w:val="content"/>
        </w:behaviors>
        <w:guid w:val="{1242BCF3-0696-4D4A-8316-8C7FF7ECBD71}"/>
      </w:docPartPr>
      <w:docPartBody>
        <w:p w:rsidR="00000000" w:rsidRDefault="00B8683A">
          <w:pPr>
            <w:pStyle w:val="17AC3C5C54354C1E881C20EEB98FA5AB"/>
          </w:pPr>
          <w:r w:rsidRPr="00036450">
            <w:t>[Company Name]</w:t>
          </w:r>
        </w:p>
      </w:docPartBody>
    </w:docPart>
    <w:docPart>
      <w:docPartPr>
        <w:name w:val="FCED527BB9A74889AC3A9F2FB7394D2D"/>
        <w:category>
          <w:name w:val="General"/>
          <w:gallery w:val="placeholder"/>
        </w:category>
        <w:types>
          <w:type w:val="bbPlcHdr"/>
        </w:types>
        <w:behaviors>
          <w:behavior w:val="content"/>
        </w:behaviors>
        <w:guid w:val="{87480C37-476F-4ACB-B506-F9B0BA9F54CA}"/>
      </w:docPartPr>
      <w:docPartBody>
        <w:p w:rsidR="00000000" w:rsidRDefault="00B8683A">
          <w:pPr>
            <w:pStyle w:val="FCED527BB9A74889AC3A9F2FB7394D2D"/>
          </w:pPr>
          <w:r w:rsidRPr="00036450">
            <w:t>[Job Title]</w:t>
          </w:r>
        </w:p>
      </w:docPartBody>
    </w:docPart>
    <w:docPart>
      <w:docPartPr>
        <w:name w:val="497186CFF7F64268AEF9B58AC08A35D8"/>
        <w:category>
          <w:name w:val="General"/>
          <w:gallery w:val="placeholder"/>
        </w:category>
        <w:types>
          <w:type w:val="bbPlcHdr"/>
        </w:types>
        <w:behaviors>
          <w:behavior w:val="content"/>
        </w:behaviors>
        <w:guid w:val="{F2AF5983-C7DD-475C-B80B-354BD3A117D5}"/>
      </w:docPartPr>
      <w:docPartBody>
        <w:p w:rsidR="00000000" w:rsidRDefault="00B8683A">
          <w:pPr>
            <w:pStyle w:val="497186CFF7F64268AEF9B58AC08A35D8"/>
          </w:pPr>
          <w:r w:rsidRPr="00036450">
            <w:t>[Dates From]</w:t>
          </w:r>
        </w:p>
      </w:docPartBody>
    </w:docPart>
    <w:docPart>
      <w:docPartPr>
        <w:name w:val="84191386BD064D719BDDE70B35711DB4"/>
        <w:category>
          <w:name w:val="General"/>
          <w:gallery w:val="placeholder"/>
        </w:category>
        <w:types>
          <w:type w:val="bbPlcHdr"/>
        </w:types>
        <w:behaviors>
          <w:behavior w:val="content"/>
        </w:behaviors>
        <w:guid w:val="{1C1F3F82-B145-406D-91BC-60D3B72342B0}"/>
      </w:docPartPr>
      <w:docPartBody>
        <w:p w:rsidR="00000000" w:rsidRDefault="00B8683A">
          <w:pPr>
            <w:pStyle w:val="84191386BD064D719BDDE70B35711DB4"/>
          </w:pPr>
          <w:r w:rsidRPr="00036450">
            <w:t>[To]</w:t>
          </w:r>
        </w:p>
      </w:docPartBody>
    </w:docPart>
    <w:docPart>
      <w:docPartPr>
        <w:name w:val="39EB81B46096406A873F3468AE1AC630"/>
        <w:category>
          <w:name w:val="General"/>
          <w:gallery w:val="placeholder"/>
        </w:category>
        <w:types>
          <w:type w:val="bbPlcHdr"/>
        </w:types>
        <w:behaviors>
          <w:behavior w:val="content"/>
        </w:behaviors>
        <w:guid w:val="{21FEDEAE-B462-4273-A2BE-1427EC94E962}"/>
      </w:docPartPr>
      <w:docPartBody>
        <w:p w:rsidR="00000000" w:rsidRDefault="00B8683A">
          <w:pPr>
            <w:pStyle w:val="39EB81B46096406A873F3468AE1AC630"/>
          </w:pPr>
          <w:r w:rsidRPr="00036450">
            <w:t xml:space="preserve">[Describe your responsibilities and achievements in terms of </w:t>
          </w:r>
          <w:r w:rsidRPr="00036450">
            <w:t>impact and results. Use examples but keep in short.]</w:t>
          </w:r>
        </w:p>
      </w:docPartBody>
    </w:docPart>
    <w:docPart>
      <w:docPartPr>
        <w:name w:val="C8364391AF404E429BCB8E8A73BDB90B"/>
        <w:category>
          <w:name w:val="General"/>
          <w:gallery w:val="placeholder"/>
        </w:category>
        <w:types>
          <w:type w:val="bbPlcHdr"/>
        </w:types>
        <w:behaviors>
          <w:behavior w:val="content"/>
        </w:behaviors>
        <w:guid w:val="{61CCED1C-8026-45C6-AE9D-5F8633B7ADD4}"/>
      </w:docPartPr>
      <w:docPartBody>
        <w:p w:rsidR="00000000" w:rsidRDefault="00B8683A">
          <w:pPr>
            <w:pStyle w:val="C8364391AF404E429BCB8E8A73BDB90B"/>
          </w:pPr>
          <w:r w:rsidRPr="004D3011">
            <w:t>[Company Name]</w:t>
          </w:r>
        </w:p>
      </w:docPartBody>
    </w:docPart>
    <w:docPart>
      <w:docPartPr>
        <w:name w:val="B305F336B6214959A6F2174E534269E9"/>
        <w:category>
          <w:name w:val="General"/>
          <w:gallery w:val="placeholder"/>
        </w:category>
        <w:types>
          <w:type w:val="bbPlcHdr"/>
        </w:types>
        <w:behaviors>
          <w:behavior w:val="content"/>
        </w:behaviors>
        <w:guid w:val="{DC518774-355B-41B6-86B2-7909455041AA}"/>
      </w:docPartPr>
      <w:docPartBody>
        <w:p w:rsidR="00000000" w:rsidRDefault="00B8683A">
          <w:pPr>
            <w:pStyle w:val="B305F336B6214959A6F2174E534269E9"/>
          </w:pPr>
          <w:r w:rsidRPr="004D3011">
            <w:t>[Job Title]</w:t>
          </w:r>
        </w:p>
      </w:docPartBody>
    </w:docPart>
    <w:docPart>
      <w:docPartPr>
        <w:name w:val="F336F51CFE6C42FCA7B670C29B45CA40"/>
        <w:category>
          <w:name w:val="General"/>
          <w:gallery w:val="placeholder"/>
        </w:category>
        <w:types>
          <w:type w:val="bbPlcHdr"/>
        </w:types>
        <w:behaviors>
          <w:behavior w:val="content"/>
        </w:behaviors>
        <w:guid w:val="{C7855EB1-D06C-4EC1-839E-10CC54657F0E}"/>
      </w:docPartPr>
      <w:docPartBody>
        <w:p w:rsidR="00000000" w:rsidRDefault="00B8683A">
          <w:pPr>
            <w:pStyle w:val="F336F51CFE6C42FCA7B670C29B45CA40"/>
          </w:pPr>
          <w:r w:rsidRPr="004D3011">
            <w:t>[Dates From]</w:t>
          </w:r>
        </w:p>
      </w:docPartBody>
    </w:docPart>
    <w:docPart>
      <w:docPartPr>
        <w:name w:val="2B88DBA92ACA4F7383C6DC935015E137"/>
        <w:category>
          <w:name w:val="General"/>
          <w:gallery w:val="placeholder"/>
        </w:category>
        <w:types>
          <w:type w:val="bbPlcHdr"/>
        </w:types>
        <w:behaviors>
          <w:behavior w:val="content"/>
        </w:behaviors>
        <w:guid w:val="{01D75C33-C502-4CAF-93C7-AC919A9A096D}"/>
      </w:docPartPr>
      <w:docPartBody>
        <w:p w:rsidR="00000000" w:rsidRDefault="00B8683A">
          <w:pPr>
            <w:pStyle w:val="2B88DBA92ACA4F7383C6DC935015E137"/>
          </w:pPr>
          <w:r w:rsidRPr="004D3011">
            <w:t>[To]</w:t>
          </w:r>
        </w:p>
      </w:docPartBody>
    </w:docPart>
    <w:docPart>
      <w:docPartPr>
        <w:name w:val="4CC6B9CB44BD4214B3A9FD6D1DA177BE"/>
        <w:category>
          <w:name w:val="General"/>
          <w:gallery w:val="placeholder"/>
        </w:category>
        <w:types>
          <w:type w:val="bbPlcHdr"/>
        </w:types>
        <w:behaviors>
          <w:behavior w:val="content"/>
        </w:behaviors>
        <w:guid w:val="{17789920-85EC-45D7-BD87-36E02C46ECE9}"/>
      </w:docPartPr>
      <w:docPartBody>
        <w:p w:rsidR="00000000" w:rsidRDefault="00B8683A">
          <w:pPr>
            <w:pStyle w:val="4CC6B9CB44BD4214B3A9FD6D1DA177BE"/>
          </w:pPr>
          <w:r w:rsidRPr="004D3011">
            <w:t xml:space="preserve">[Describe your responsibilities and achievements in terms of impact and results. Use </w:t>
          </w:r>
          <w:r w:rsidRPr="004D3011">
            <w:t>examples but keep in short.]</w:t>
          </w:r>
        </w:p>
      </w:docPartBody>
    </w:docPart>
    <w:docPart>
      <w:docPartPr>
        <w:name w:val="00378FF708B242BF9D7C2A21670234DC"/>
        <w:category>
          <w:name w:val="General"/>
          <w:gallery w:val="placeholder"/>
        </w:category>
        <w:types>
          <w:type w:val="bbPlcHdr"/>
        </w:types>
        <w:behaviors>
          <w:behavior w:val="content"/>
        </w:behaviors>
        <w:guid w:val="{B8C0EE8D-8864-4373-9AC2-BFA08B337C8B}"/>
      </w:docPartPr>
      <w:docPartBody>
        <w:p w:rsidR="00000000" w:rsidRDefault="00B8683A">
          <w:pPr>
            <w:pStyle w:val="00378FF708B242BF9D7C2A21670234DC"/>
          </w:pPr>
          <w:r w:rsidRPr="004D3011">
            <w:t>[Company Name]</w:t>
          </w:r>
        </w:p>
      </w:docPartBody>
    </w:docPart>
    <w:docPart>
      <w:docPartPr>
        <w:name w:val="A2F354B7A9014A19A6C24DF06987F930"/>
        <w:category>
          <w:name w:val="General"/>
          <w:gallery w:val="placeholder"/>
        </w:category>
        <w:types>
          <w:type w:val="bbPlcHdr"/>
        </w:types>
        <w:behaviors>
          <w:behavior w:val="content"/>
        </w:behaviors>
        <w:guid w:val="{AC01344B-1418-40B0-B5FB-224CA43959D9}"/>
      </w:docPartPr>
      <w:docPartBody>
        <w:p w:rsidR="00000000" w:rsidRDefault="00B8683A">
          <w:pPr>
            <w:pStyle w:val="A2F354B7A9014A19A6C24DF06987F930"/>
          </w:pPr>
          <w:r w:rsidRPr="004D3011">
            <w:t>[Job Title]</w:t>
          </w:r>
        </w:p>
      </w:docPartBody>
    </w:docPart>
    <w:docPart>
      <w:docPartPr>
        <w:name w:val="913A5E7958654C318270ACD5BADF5EC8"/>
        <w:category>
          <w:name w:val="General"/>
          <w:gallery w:val="placeholder"/>
        </w:category>
        <w:types>
          <w:type w:val="bbPlcHdr"/>
        </w:types>
        <w:behaviors>
          <w:behavior w:val="content"/>
        </w:behaviors>
        <w:guid w:val="{95B42C3C-B9F8-4668-810D-7C550B30FDFE}"/>
      </w:docPartPr>
      <w:docPartBody>
        <w:p w:rsidR="00000000" w:rsidRDefault="00B8683A">
          <w:pPr>
            <w:pStyle w:val="913A5E7958654C318270ACD5BADF5EC8"/>
          </w:pPr>
          <w:r w:rsidRPr="004D3011">
            <w:t>[Dates From]</w:t>
          </w:r>
        </w:p>
      </w:docPartBody>
    </w:docPart>
    <w:docPart>
      <w:docPartPr>
        <w:name w:val="EAF669F5645B4E1E947B4D539E70057E"/>
        <w:category>
          <w:name w:val="General"/>
          <w:gallery w:val="placeholder"/>
        </w:category>
        <w:types>
          <w:type w:val="bbPlcHdr"/>
        </w:types>
        <w:behaviors>
          <w:behavior w:val="content"/>
        </w:behaviors>
        <w:guid w:val="{D4E87F6D-BE10-449A-AA12-A3BCF578C99B}"/>
      </w:docPartPr>
      <w:docPartBody>
        <w:p w:rsidR="00000000" w:rsidRDefault="00B8683A">
          <w:pPr>
            <w:pStyle w:val="EAF669F5645B4E1E947B4D539E70057E"/>
          </w:pPr>
          <w:r w:rsidRPr="004D3011">
            <w:t>[To]</w:t>
          </w:r>
        </w:p>
      </w:docPartBody>
    </w:docPart>
    <w:docPart>
      <w:docPartPr>
        <w:name w:val="29947FC2DB604DA4BB6B5BB7B9D86DAE"/>
        <w:category>
          <w:name w:val="General"/>
          <w:gallery w:val="placeholder"/>
        </w:category>
        <w:types>
          <w:type w:val="bbPlcHdr"/>
        </w:types>
        <w:behaviors>
          <w:behavior w:val="content"/>
        </w:behaviors>
        <w:guid w:val="{D6597DEE-2C3B-41B8-B620-211B3B424F26}"/>
      </w:docPartPr>
      <w:docPartBody>
        <w:p w:rsidR="00000000" w:rsidRDefault="00B8683A">
          <w:pPr>
            <w:pStyle w:val="29947FC2DB604DA4BB6B5BB7B9D86DAE"/>
          </w:pPr>
          <w:r w:rsidRPr="004D3011">
            <w:t>[Describe your responsibilities and achievements in terms of impact and results. Use examples but keep in short.]</w:t>
          </w:r>
        </w:p>
      </w:docPartBody>
    </w:docPart>
    <w:docPart>
      <w:docPartPr>
        <w:name w:val="300FF9DC4AE04EBCA1BD08B9BF806848"/>
        <w:category>
          <w:name w:val="General"/>
          <w:gallery w:val="placeholder"/>
        </w:category>
        <w:types>
          <w:type w:val="bbPlcHdr"/>
        </w:types>
        <w:behaviors>
          <w:behavior w:val="content"/>
        </w:behaviors>
        <w:guid w:val="{DA4E516A-A9E7-4B79-8B47-5A20F414C7CB}"/>
      </w:docPartPr>
      <w:docPartBody>
        <w:p w:rsidR="00000000" w:rsidRDefault="00B8683A">
          <w:pPr>
            <w:pStyle w:val="300FF9DC4AE04EBCA1BD08B9BF806848"/>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56"/>
    <w:rsid w:val="00A93256"/>
    <w:rsid w:val="00B868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FA619D9D34200AC65ED6901526B03">
    <w:name w:val="E0EFA619D9D34200AC65ED6901526B03"/>
  </w:style>
  <w:style w:type="paragraph" w:customStyle="1" w:styleId="77FD1FA4EA714083B1C351D5672BA140">
    <w:name w:val="77FD1FA4EA714083B1C351D5672BA140"/>
  </w:style>
  <w:style w:type="paragraph" w:customStyle="1" w:styleId="AC6237207AB14F11B3AD8BF59665B1E9">
    <w:name w:val="AC6237207AB14F11B3AD8BF59665B1E9"/>
  </w:style>
  <w:style w:type="paragraph" w:customStyle="1" w:styleId="8743D03A64BD474A80849E7AF893D4E4">
    <w:name w:val="8743D03A64BD474A80849E7AF893D4E4"/>
  </w:style>
  <w:style w:type="paragraph" w:customStyle="1" w:styleId="5886B53772454604A8CB287ED1C314A7">
    <w:name w:val="5886B53772454604A8CB287ED1C314A7"/>
  </w:style>
  <w:style w:type="paragraph" w:customStyle="1" w:styleId="E4BC8153CCF34006974C7BA18F99C9D1">
    <w:name w:val="E4BC8153CCF34006974C7BA18F99C9D1"/>
  </w:style>
  <w:style w:type="paragraph" w:customStyle="1" w:styleId="6228B93DCA1A418DA964773E98B61778">
    <w:name w:val="6228B93DCA1A418DA964773E98B61778"/>
  </w:style>
  <w:style w:type="paragraph" w:customStyle="1" w:styleId="0808DC170271428FA59FB07BCBDDEF47">
    <w:name w:val="0808DC170271428FA59FB07BCBDDEF47"/>
  </w:style>
  <w:style w:type="paragraph" w:customStyle="1" w:styleId="339C18C5103D47D6957F6DCB3D3E77B2">
    <w:name w:val="339C18C5103D47D6957F6DCB3D3E77B2"/>
  </w:style>
  <w:style w:type="paragraph" w:customStyle="1" w:styleId="5927B8660EFE4D43A9F628ED993D5B9A">
    <w:name w:val="5927B8660EFE4D43A9F628ED993D5B9A"/>
  </w:style>
  <w:style w:type="character" w:styleId="Hyperlink">
    <w:name w:val="Hyperlink"/>
    <w:basedOn w:val="DefaultParagraphFont"/>
    <w:uiPriority w:val="99"/>
    <w:unhideWhenUsed/>
    <w:rPr>
      <w:color w:val="C45911" w:themeColor="accent2" w:themeShade="BF"/>
      <w:u w:val="single"/>
    </w:rPr>
  </w:style>
  <w:style w:type="paragraph" w:customStyle="1" w:styleId="54DE45C29C9A488392CE947C7575529C">
    <w:name w:val="54DE45C29C9A488392CE947C7575529C"/>
  </w:style>
  <w:style w:type="paragraph" w:customStyle="1" w:styleId="7B7C61D1F32B4CD7A25B1CE544AE6363">
    <w:name w:val="7B7C61D1F32B4CD7A25B1CE544AE6363"/>
  </w:style>
  <w:style w:type="paragraph" w:customStyle="1" w:styleId="5D618EF8C50F4CA49EA69512686DA595">
    <w:name w:val="5D618EF8C50F4CA49EA69512686DA595"/>
  </w:style>
  <w:style w:type="paragraph" w:customStyle="1" w:styleId="7C9CE2E41C554272B222E9672218830D">
    <w:name w:val="7C9CE2E41C554272B222E9672218830D"/>
  </w:style>
  <w:style w:type="paragraph" w:customStyle="1" w:styleId="93C23D1B3C5145AEBC13AD008233C20A">
    <w:name w:val="93C23D1B3C5145AEBC13AD008233C20A"/>
  </w:style>
  <w:style w:type="paragraph" w:customStyle="1" w:styleId="3135AA7D4FEA4317A9F7E5B2B8FF95DF">
    <w:name w:val="3135AA7D4FEA4317A9F7E5B2B8FF95DF"/>
  </w:style>
  <w:style w:type="paragraph" w:customStyle="1" w:styleId="A1785F30B6E345D88313B54098DD21A7">
    <w:name w:val="A1785F30B6E345D88313B54098DD21A7"/>
  </w:style>
  <w:style w:type="paragraph" w:customStyle="1" w:styleId="1004B4E0403743A5B4A0B055D05FE1FE">
    <w:name w:val="1004B4E0403743A5B4A0B055D05FE1FE"/>
  </w:style>
  <w:style w:type="paragraph" w:customStyle="1" w:styleId="109F8FBAD30C4D72A887EF262828BF5A">
    <w:name w:val="109F8FBAD30C4D72A887EF262828BF5A"/>
  </w:style>
  <w:style w:type="paragraph" w:customStyle="1" w:styleId="447D52ACE5A34D2787ADC2BD6F17C81B">
    <w:name w:val="447D52ACE5A34D2787ADC2BD6F17C81B"/>
  </w:style>
  <w:style w:type="paragraph" w:customStyle="1" w:styleId="78728B35392C49C8BFC419D94BC9FE39">
    <w:name w:val="78728B35392C49C8BFC419D94BC9FE39"/>
  </w:style>
  <w:style w:type="paragraph" w:customStyle="1" w:styleId="68EDA7388B734856846688B0C083098E">
    <w:name w:val="68EDA7388B734856846688B0C083098E"/>
  </w:style>
  <w:style w:type="paragraph" w:customStyle="1" w:styleId="CDE35C8B564C4DE5B16D63F1099D556B">
    <w:name w:val="CDE35C8B564C4DE5B16D63F1099D556B"/>
  </w:style>
  <w:style w:type="paragraph" w:customStyle="1" w:styleId="2B9ED365BC22424A8AC5EDD97FAAAD76">
    <w:name w:val="2B9ED365BC22424A8AC5EDD97FAAAD76"/>
  </w:style>
  <w:style w:type="paragraph" w:customStyle="1" w:styleId="338A9788F4134383801BC83818A34282">
    <w:name w:val="338A9788F4134383801BC83818A34282"/>
  </w:style>
  <w:style w:type="paragraph" w:customStyle="1" w:styleId="17AC3C5C54354C1E881C20EEB98FA5AB">
    <w:name w:val="17AC3C5C54354C1E881C20EEB98FA5AB"/>
  </w:style>
  <w:style w:type="paragraph" w:customStyle="1" w:styleId="FCED527BB9A74889AC3A9F2FB7394D2D">
    <w:name w:val="FCED527BB9A74889AC3A9F2FB7394D2D"/>
  </w:style>
  <w:style w:type="paragraph" w:customStyle="1" w:styleId="497186CFF7F64268AEF9B58AC08A35D8">
    <w:name w:val="497186CFF7F64268AEF9B58AC08A35D8"/>
  </w:style>
  <w:style w:type="paragraph" w:customStyle="1" w:styleId="84191386BD064D719BDDE70B35711DB4">
    <w:name w:val="84191386BD064D719BDDE70B35711DB4"/>
  </w:style>
  <w:style w:type="paragraph" w:customStyle="1" w:styleId="39EB81B46096406A873F3468AE1AC630">
    <w:name w:val="39EB81B46096406A873F3468AE1AC630"/>
  </w:style>
  <w:style w:type="paragraph" w:customStyle="1" w:styleId="C8364391AF404E429BCB8E8A73BDB90B">
    <w:name w:val="C8364391AF404E429BCB8E8A73BDB90B"/>
  </w:style>
  <w:style w:type="paragraph" w:customStyle="1" w:styleId="B305F336B6214959A6F2174E534269E9">
    <w:name w:val="B305F336B6214959A6F2174E534269E9"/>
  </w:style>
  <w:style w:type="paragraph" w:customStyle="1" w:styleId="F336F51CFE6C42FCA7B670C29B45CA40">
    <w:name w:val="F336F51CFE6C42FCA7B670C29B45CA40"/>
  </w:style>
  <w:style w:type="paragraph" w:customStyle="1" w:styleId="2B88DBA92ACA4F7383C6DC935015E137">
    <w:name w:val="2B88DBA92ACA4F7383C6DC935015E137"/>
  </w:style>
  <w:style w:type="paragraph" w:customStyle="1" w:styleId="4CC6B9CB44BD4214B3A9FD6D1DA177BE">
    <w:name w:val="4CC6B9CB44BD4214B3A9FD6D1DA177BE"/>
  </w:style>
  <w:style w:type="paragraph" w:customStyle="1" w:styleId="00378FF708B242BF9D7C2A21670234DC">
    <w:name w:val="00378FF708B242BF9D7C2A21670234DC"/>
  </w:style>
  <w:style w:type="paragraph" w:customStyle="1" w:styleId="A2F354B7A9014A19A6C24DF06987F930">
    <w:name w:val="A2F354B7A9014A19A6C24DF06987F930"/>
  </w:style>
  <w:style w:type="paragraph" w:customStyle="1" w:styleId="913A5E7958654C318270ACD5BADF5EC8">
    <w:name w:val="913A5E7958654C318270ACD5BADF5EC8"/>
  </w:style>
  <w:style w:type="paragraph" w:customStyle="1" w:styleId="EAF669F5645B4E1E947B4D539E70057E">
    <w:name w:val="EAF669F5645B4E1E947B4D539E70057E"/>
  </w:style>
  <w:style w:type="paragraph" w:customStyle="1" w:styleId="29947FC2DB604DA4BB6B5BB7B9D86DAE">
    <w:name w:val="29947FC2DB604DA4BB6B5BB7B9D86DAE"/>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300FF9DC4AE04EBCA1BD08B9BF806848">
    <w:name w:val="300FF9DC4AE04EBCA1BD08B9BF806848"/>
  </w:style>
  <w:style w:type="paragraph" w:customStyle="1" w:styleId="EEAABD9A5ABA45A49A7FE7A791A9AADE">
    <w:name w:val="EEAABD9A5ABA45A49A7FE7A791A9AADE"/>
    <w:rsid w:val="00A93256"/>
  </w:style>
  <w:style w:type="paragraph" w:customStyle="1" w:styleId="D98D50A415F94590AC5BA9AB24A9F024">
    <w:name w:val="D98D50A415F94590AC5BA9AB24A9F024"/>
    <w:rsid w:val="00A93256"/>
  </w:style>
  <w:style w:type="paragraph" w:customStyle="1" w:styleId="F51D5A01ECEE4F83B637AF3F7630220A">
    <w:name w:val="F51D5A01ECEE4F83B637AF3F7630220A"/>
    <w:rsid w:val="00A93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{20C7DF48-3353-4F15-AA26-647B55823CB4}tf00546271_win32</Template>
  <TotalTime>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2021-01-03T16:32:00Z</dcterms:created>
  <dcterms:modified xsi:type="dcterms:W3CDTF">2021-01-11T09:04:00Z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